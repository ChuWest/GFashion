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topBar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营业时间 + 访问人数（localStorage）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搜索框，font字体图标                单击到本地ajax查找数据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分享悬停雪碧图，并雪碧图悬停再更换雪碧图？？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购物车悬停产生div 功能待定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加入购物车出现数量提示红圈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上方部分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左侧logo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右侧一个注册与登陆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数据写入localStorage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登陆选择头像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下方部分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锚点菜单：悬停高亮，离开高亮延时消失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超过二级菜单，二级菜单fixed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主页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回到顶部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男装锚点点击到推荐区，悬停出现二级菜单，高亮与出现菜单融合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点击二级菜单具体部分跳转到服装正区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女装锚点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好评区 + ，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实现互相评价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评价信息存储与localStorage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星级评价悬停星星自动变化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店地址：调用地图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图片轮播区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手动更换/自动更换/原点菜单更换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一个图片，一组文字动画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对应按钮子菜单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文字弹出动画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开始购买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三张图片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特色产品区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自带副标题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换图按钮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点击换图+按钮逐渐消失特效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单击图片循环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图片悬停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出现蒙版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出现右下角出现好评度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？？由用户评价计算生成，根据评价显示平均星数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出现放大镜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点击弹出蒙版，图片放大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出现购物车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悬停高亮</w:t>
      </w:r>
    </w:p>
    <w:p>
      <w:pPr>
        <w:numPr>
          <w:ilvl w:val="4"/>
          <w:numId w:val="1"/>
        </w:numPr>
        <w:tabs>
          <w:tab w:val="left" w:pos="126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点击产生加入购物车动画，提示加入购物车成功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图片点击 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转换到当前产品详细信息页面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文字高亮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添加到想买清单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加入比较区域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男装区同上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店面区域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店面介绍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开放时间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Facebook？？用什么替换</w:t>
      </w:r>
    </w:p>
    <w:p>
      <w:pPr>
        <w:numPr>
          <w:ilvl w:val="0"/>
          <w:numId w:val="1"/>
        </w:numPr>
        <w:tabs>
          <w:tab w:val="left" w:pos="126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联系信息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给本店留言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2016.10.19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设置border与border-radius同时设置即可产生环绕圆,不必两层嵌套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 导致的高度塌陷如何解决?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display:none --&gt;block通过transition进行位置偏移不能产生动画!!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补充: 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语言改为应季/过季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中间宽度1170;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黄金分割:0.618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Js待实现: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1.季节更改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未完成:头部的边框更改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头部边框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分享悬停各种效果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搜索悬停,点击空字符串检测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做一个sublime的右侧模糊位置提示条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字网页访问自动下载技术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一边一边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焦点轮播图: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Html:表现层:巨大外部隐藏容器+替身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Css:渲染:position位置偏移/容器左移动一定宽度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高度塌陷: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伪元素:clearfix:after{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'';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clear: both;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Box-shadow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兼容模式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参数意义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制作原点点选按钮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Ul&gt;li&gt;a三层结构:ul控制整体位置,大小用padding控制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Li:控制圆点   display: inline-block;vertical-align: middle;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a:用边框与背景色生成圆点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写一个测试组建:比如alert(document.width),写好各种函数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位置移动效果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从无到有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Opacity + position</w:t>
      </w:r>
    </w:p>
    <w:p>
      <w:pPr>
        <w:numPr>
          <w:ilvl w:val="0"/>
          <w:numId w:val="5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运动函数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A28"/>
    <w:multiLevelType w:val="multilevel"/>
    <w:tmpl w:val="58075A2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0F4965"/>
    <w:multiLevelType w:val="singleLevel"/>
    <w:tmpl w:val="580F496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1F2AC3"/>
    <w:multiLevelType w:val="singleLevel"/>
    <w:tmpl w:val="581F2AC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5821B44D"/>
    <w:multiLevelType w:val="multilevel"/>
    <w:tmpl w:val="5821B44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21C08D"/>
    <w:multiLevelType w:val="singleLevel"/>
    <w:tmpl w:val="5821C0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634"/>
    <w:rsid w:val="02521BA6"/>
    <w:rsid w:val="02B2092A"/>
    <w:rsid w:val="04461ECD"/>
    <w:rsid w:val="05A41CF6"/>
    <w:rsid w:val="096F534B"/>
    <w:rsid w:val="0A2338EE"/>
    <w:rsid w:val="0D595AAA"/>
    <w:rsid w:val="0E327C31"/>
    <w:rsid w:val="0E6F07F7"/>
    <w:rsid w:val="117A714C"/>
    <w:rsid w:val="117C07C6"/>
    <w:rsid w:val="13302C5B"/>
    <w:rsid w:val="13360681"/>
    <w:rsid w:val="143E2235"/>
    <w:rsid w:val="14FF3B98"/>
    <w:rsid w:val="15202F0F"/>
    <w:rsid w:val="16532E02"/>
    <w:rsid w:val="17DC4B79"/>
    <w:rsid w:val="17EF4607"/>
    <w:rsid w:val="186D735E"/>
    <w:rsid w:val="190733BE"/>
    <w:rsid w:val="19D26E3B"/>
    <w:rsid w:val="1C3D3526"/>
    <w:rsid w:val="1CCD10F2"/>
    <w:rsid w:val="1CDC0476"/>
    <w:rsid w:val="1D5146DE"/>
    <w:rsid w:val="25830619"/>
    <w:rsid w:val="269962A0"/>
    <w:rsid w:val="26AE577C"/>
    <w:rsid w:val="27C03588"/>
    <w:rsid w:val="287B25D0"/>
    <w:rsid w:val="2A9C2D42"/>
    <w:rsid w:val="2E070693"/>
    <w:rsid w:val="32510A85"/>
    <w:rsid w:val="32895E15"/>
    <w:rsid w:val="335D3232"/>
    <w:rsid w:val="356926A4"/>
    <w:rsid w:val="391C724F"/>
    <w:rsid w:val="3AB41EBC"/>
    <w:rsid w:val="3AD35447"/>
    <w:rsid w:val="3BB45BDF"/>
    <w:rsid w:val="3C0016B2"/>
    <w:rsid w:val="3EA2041C"/>
    <w:rsid w:val="3FF54127"/>
    <w:rsid w:val="407B787A"/>
    <w:rsid w:val="4251111F"/>
    <w:rsid w:val="428119DB"/>
    <w:rsid w:val="430F7ACC"/>
    <w:rsid w:val="4573189B"/>
    <w:rsid w:val="45DA4ABF"/>
    <w:rsid w:val="4A16569F"/>
    <w:rsid w:val="4C961D9A"/>
    <w:rsid w:val="4F4F488E"/>
    <w:rsid w:val="4FB56A33"/>
    <w:rsid w:val="4FBB6283"/>
    <w:rsid w:val="51A16AE0"/>
    <w:rsid w:val="53A224F8"/>
    <w:rsid w:val="54756C25"/>
    <w:rsid w:val="54CA43A2"/>
    <w:rsid w:val="55356F2A"/>
    <w:rsid w:val="56FC3E34"/>
    <w:rsid w:val="577A3130"/>
    <w:rsid w:val="57D905C8"/>
    <w:rsid w:val="593534ED"/>
    <w:rsid w:val="5A181156"/>
    <w:rsid w:val="5BE75286"/>
    <w:rsid w:val="5F2C46ED"/>
    <w:rsid w:val="60CE33F7"/>
    <w:rsid w:val="6218045C"/>
    <w:rsid w:val="62A6573F"/>
    <w:rsid w:val="65755DF2"/>
    <w:rsid w:val="65FB1529"/>
    <w:rsid w:val="67B44862"/>
    <w:rsid w:val="682C1BC1"/>
    <w:rsid w:val="695A5F0F"/>
    <w:rsid w:val="6AAC48EF"/>
    <w:rsid w:val="6CAC612F"/>
    <w:rsid w:val="6D9C5D2C"/>
    <w:rsid w:val="6DA24494"/>
    <w:rsid w:val="6EC44D15"/>
    <w:rsid w:val="70605C58"/>
    <w:rsid w:val="712A5E23"/>
    <w:rsid w:val="71C1517A"/>
    <w:rsid w:val="736370A1"/>
    <w:rsid w:val="7850406A"/>
    <w:rsid w:val="7B03087E"/>
    <w:rsid w:val="7B545C6C"/>
    <w:rsid w:val="7B5C5E5C"/>
    <w:rsid w:val="7BFF3DBD"/>
    <w:rsid w:val="7CA9762E"/>
    <w:rsid w:val="7F5901B6"/>
    <w:rsid w:val="7F8360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yxg</cp:lastModifiedBy>
  <dcterms:modified xsi:type="dcterms:W3CDTF">2016-11-10T15:31:53Z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